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6B6" w:rsidRDefault="00FB68DD" w:rsidP="007D201F">
      <w:pPr>
        <w:spacing w:after="0"/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942975" cy="590550"/>
            <wp:effectExtent l="0" t="0" r="0" b="0"/>
            <wp:docPr id="1" name="Picture 1" descr="Wincor Nixdo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cor Nixdor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E8" w:rsidRDefault="002E1FE8" w:rsidP="007D201F">
      <w:pPr>
        <w:spacing w:after="0"/>
        <w:jc w:val="center"/>
        <w:rPr>
          <w:noProof/>
          <w:lang w:eastAsia="en-GB"/>
        </w:rPr>
      </w:pPr>
    </w:p>
    <w:p w:rsidR="007D201F" w:rsidRDefault="007D201F" w:rsidP="007D201F">
      <w:pPr>
        <w:spacing w:after="0"/>
        <w:jc w:val="center"/>
        <w:rPr>
          <w:b/>
          <w:noProof/>
          <w:sz w:val="36"/>
          <w:szCs w:val="36"/>
          <w:lang w:eastAsia="en-GB"/>
        </w:rPr>
      </w:pPr>
      <w:r w:rsidRPr="007D201F">
        <w:rPr>
          <w:b/>
          <w:noProof/>
          <w:sz w:val="36"/>
          <w:szCs w:val="36"/>
          <w:lang w:eastAsia="en-GB"/>
        </w:rPr>
        <w:t>B.E.R. Form</w:t>
      </w:r>
    </w:p>
    <w:p w:rsidR="007D201F" w:rsidRDefault="007D201F" w:rsidP="007D201F">
      <w:pPr>
        <w:spacing w:after="0"/>
        <w:jc w:val="center"/>
        <w:rPr>
          <w:noProof/>
          <w:lang w:eastAsia="en-GB"/>
        </w:rPr>
      </w:pPr>
    </w:p>
    <w:p w:rsidR="007D201F" w:rsidRPr="007D201F" w:rsidRDefault="007D201F" w:rsidP="007D201F">
      <w:pPr>
        <w:spacing w:after="0"/>
        <w:rPr>
          <w:b/>
          <w:noProof/>
          <w:color w:val="1F497D"/>
          <w:sz w:val="28"/>
          <w:szCs w:val="28"/>
          <w:lang w:eastAsia="en-GB"/>
        </w:rPr>
      </w:pPr>
      <w:r w:rsidRPr="007D201F">
        <w:rPr>
          <w:b/>
          <w:noProof/>
          <w:color w:val="1F497D"/>
          <w:sz w:val="28"/>
          <w:szCs w:val="28"/>
          <w:lang w:eastAsia="en-GB"/>
        </w:rPr>
        <w:t>Engineer Details: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3"/>
        <w:gridCol w:w="3416"/>
        <w:gridCol w:w="1693"/>
        <w:gridCol w:w="2814"/>
      </w:tblGrid>
      <w:tr w:rsidR="007D201F" w:rsidTr="00050054">
        <w:tc>
          <w:tcPr>
            <w:tcW w:w="1101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Name:</w:t>
            </w:r>
          </w:p>
        </w:tc>
        <w:tc>
          <w:tcPr>
            <w:tcW w:w="3519" w:type="dxa"/>
          </w:tcPr>
          <w:p w:rsidR="007D201F" w:rsidRDefault="007D201F" w:rsidP="00A36984">
            <w:pPr>
              <w:spacing w:after="0"/>
              <w:rPr>
                <w:noProof/>
                <w:lang w:eastAsia="en-GB"/>
              </w:rPr>
            </w:pPr>
          </w:p>
        </w:tc>
        <w:tc>
          <w:tcPr>
            <w:tcW w:w="1725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Date:</w:t>
            </w:r>
          </w:p>
        </w:tc>
        <w:tc>
          <w:tcPr>
            <w:tcW w:w="2897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</w:tbl>
    <w:p w:rsidR="007D201F" w:rsidRDefault="007D201F" w:rsidP="007D201F">
      <w:pPr>
        <w:spacing w:after="0"/>
        <w:rPr>
          <w:noProof/>
          <w:lang w:eastAsia="en-GB"/>
        </w:rPr>
      </w:pPr>
    </w:p>
    <w:p w:rsidR="007D201F" w:rsidRPr="007D201F" w:rsidRDefault="007D201F" w:rsidP="007D201F">
      <w:pPr>
        <w:spacing w:after="0"/>
        <w:rPr>
          <w:b/>
          <w:noProof/>
          <w:color w:val="1F497D"/>
          <w:sz w:val="28"/>
          <w:szCs w:val="28"/>
          <w:lang w:eastAsia="en-GB"/>
        </w:rPr>
      </w:pPr>
      <w:r w:rsidRPr="007D201F">
        <w:rPr>
          <w:b/>
          <w:noProof/>
          <w:color w:val="1F497D"/>
          <w:sz w:val="28"/>
          <w:szCs w:val="28"/>
          <w:lang w:eastAsia="en-GB"/>
        </w:rPr>
        <w:t>Equipment Details: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3410"/>
        <w:gridCol w:w="1702"/>
        <w:gridCol w:w="2808"/>
      </w:tblGrid>
      <w:tr w:rsidR="007D201F" w:rsidTr="00050054">
        <w:tc>
          <w:tcPr>
            <w:tcW w:w="1101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Model</w:t>
            </w:r>
            <w:r w:rsidR="00E16A50">
              <w:rPr>
                <w:b/>
                <w:noProof/>
                <w:lang w:eastAsia="en-GB"/>
              </w:rPr>
              <w:t xml:space="preserve"> Number </w:t>
            </w:r>
            <w:r w:rsidRPr="00050054">
              <w:rPr>
                <w:b/>
                <w:noProof/>
                <w:lang w:eastAsia="en-GB"/>
              </w:rPr>
              <w:t>:</w:t>
            </w:r>
          </w:p>
        </w:tc>
        <w:tc>
          <w:tcPr>
            <w:tcW w:w="3519" w:type="dxa"/>
          </w:tcPr>
          <w:p w:rsidR="007D201F" w:rsidRDefault="007D201F" w:rsidP="00A36984">
            <w:pPr>
              <w:spacing w:after="0"/>
              <w:jc w:val="center"/>
              <w:rPr>
                <w:noProof/>
                <w:lang w:eastAsia="en-GB"/>
              </w:rPr>
            </w:pPr>
          </w:p>
        </w:tc>
        <w:tc>
          <w:tcPr>
            <w:tcW w:w="1725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Serial Number:</w:t>
            </w:r>
          </w:p>
        </w:tc>
        <w:tc>
          <w:tcPr>
            <w:tcW w:w="2897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</w:tbl>
    <w:p w:rsidR="007D201F" w:rsidRDefault="007D201F" w:rsidP="007D201F">
      <w:pPr>
        <w:spacing w:after="0"/>
        <w:rPr>
          <w:noProof/>
          <w:lang w:eastAsia="en-GB"/>
        </w:rPr>
      </w:pPr>
    </w:p>
    <w:p w:rsidR="007D201F" w:rsidRPr="007D201F" w:rsidRDefault="00E16A50" w:rsidP="00E16A50">
      <w:pPr>
        <w:spacing w:after="0"/>
        <w:rPr>
          <w:b/>
          <w:noProof/>
          <w:color w:val="1F497D"/>
          <w:sz w:val="28"/>
          <w:szCs w:val="28"/>
          <w:lang w:eastAsia="en-GB"/>
        </w:rPr>
      </w:pPr>
      <w:r>
        <w:rPr>
          <w:b/>
          <w:noProof/>
          <w:color w:val="1F497D"/>
          <w:sz w:val="28"/>
          <w:szCs w:val="28"/>
          <w:lang w:eastAsia="en-GB"/>
        </w:rPr>
        <w:t>ZULU Details:</w:t>
      </w:r>
      <w:r>
        <w:rPr>
          <w:b/>
          <w:noProof/>
          <w:color w:val="1F497D"/>
          <w:sz w:val="28"/>
          <w:szCs w:val="28"/>
          <w:lang w:eastAsia="en-GB"/>
        </w:rPr>
        <w:tab/>
      </w:r>
      <w:r>
        <w:rPr>
          <w:b/>
          <w:noProof/>
          <w:color w:val="1F497D"/>
          <w:sz w:val="28"/>
          <w:szCs w:val="28"/>
          <w:lang w:eastAsia="en-GB"/>
        </w:rPr>
        <w:tab/>
      </w:r>
      <w:r>
        <w:rPr>
          <w:b/>
          <w:noProof/>
          <w:color w:val="1F497D"/>
          <w:sz w:val="28"/>
          <w:szCs w:val="28"/>
          <w:lang w:eastAsia="en-GB"/>
        </w:rPr>
        <w:tab/>
      </w:r>
      <w:r>
        <w:rPr>
          <w:b/>
          <w:noProof/>
          <w:color w:val="1F497D"/>
          <w:sz w:val="28"/>
          <w:szCs w:val="28"/>
          <w:lang w:eastAsia="en-GB"/>
        </w:rPr>
        <w:tab/>
        <w:t xml:space="preserve">   </w:t>
      </w:r>
      <w:r w:rsidR="007D201F" w:rsidRPr="007D201F">
        <w:rPr>
          <w:b/>
          <w:noProof/>
          <w:color w:val="1F497D"/>
          <w:sz w:val="28"/>
          <w:szCs w:val="28"/>
          <w:lang w:eastAsia="en-GB"/>
        </w:rPr>
        <w:t>Call Details: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7"/>
        <w:gridCol w:w="2240"/>
        <w:gridCol w:w="2269"/>
        <w:gridCol w:w="2240"/>
      </w:tblGrid>
      <w:tr w:rsidR="007D201F" w:rsidTr="00050054">
        <w:tc>
          <w:tcPr>
            <w:tcW w:w="2310" w:type="dxa"/>
            <w:shd w:val="clear" w:color="auto" w:fill="DBE5F1"/>
            <w:vAlign w:val="center"/>
          </w:tcPr>
          <w:p w:rsidR="007D201F" w:rsidRPr="00050054" w:rsidRDefault="00E16A50" w:rsidP="00050054">
            <w:pPr>
              <w:spacing w:after="0"/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Repair Order Number</w:t>
            </w:r>
            <w:r w:rsidR="007D201F" w:rsidRPr="00050054">
              <w:rPr>
                <w:b/>
                <w:noProof/>
                <w:lang w:eastAsia="en-GB"/>
              </w:rPr>
              <w:t>:</w:t>
            </w:r>
          </w:p>
        </w:tc>
        <w:tc>
          <w:tcPr>
            <w:tcW w:w="2310" w:type="dxa"/>
          </w:tcPr>
          <w:p w:rsidR="007D201F" w:rsidRDefault="007D201F" w:rsidP="00A36984">
            <w:pPr>
              <w:spacing w:after="0"/>
              <w:rPr>
                <w:noProof/>
                <w:lang w:eastAsia="en-GB"/>
              </w:rPr>
            </w:pPr>
          </w:p>
        </w:tc>
        <w:tc>
          <w:tcPr>
            <w:tcW w:w="2311" w:type="dxa"/>
            <w:shd w:val="clear" w:color="auto" w:fill="DBE5F1"/>
            <w:vAlign w:val="center"/>
          </w:tcPr>
          <w:p w:rsidR="007D201F" w:rsidRPr="00050054" w:rsidRDefault="00E16A50" w:rsidP="00E16A50">
            <w:pPr>
              <w:spacing w:after="0"/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Tesseract Repair Centre</w:t>
            </w:r>
            <w:r w:rsidR="007D201F" w:rsidRPr="00050054">
              <w:rPr>
                <w:b/>
                <w:noProof/>
                <w:lang w:eastAsia="en-GB"/>
              </w:rPr>
              <w:t xml:space="preserve"> Call Number:</w:t>
            </w:r>
          </w:p>
        </w:tc>
        <w:tc>
          <w:tcPr>
            <w:tcW w:w="2311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</w:tbl>
    <w:p w:rsidR="007D201F" w:rsidRDefault="007D201F" w:rsidP="007D201F">
      <w:pPr>
        <w:spacing w:after="0"/>
        <w:rPr>
          <w:noProof/>
          <w:lang w:eastAsia="en-GB"/>
        </w:rPr>
      </w:pPr>
    </w:p>
    <w:p w:rsidR="007D201F" w:rsidRPr="007D201F" w:rsidRDefault="007D201F" w:rsidP="007D201F">
      <w:pPr>
        <w:spacing w:after="0"/>
        <w:rPr>
          <w:b/>
          <w:noProof/>
          <w:color w:val="1F497D"/>
          <w:sz w:val="28"/>
          <w:szCs w:val="28"/>
          <w:lang w:eastAsia="en-GB"/>
        </w:rPr>
      </w:pPr>
      <w:r w:rsidRPr="007D201F">
        <w:rPr>
          <w:b/>
          <w:noProof/>
          <w:color w:val="1F497D"/>
          <w:sz w:val="28"/>
          <w:szCs w:val="28"/>
          <w:lang w:eastAsia="en-GB"/>
        </w:rPr>
        <w:t>Reasons for B.E.R: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7D201F" w:rsidTr="00050054">
        <w:tc>
          <w:tcPr>
            <w:tcW w:w="9242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A36984" w:rsidRDefault="00A36984" w:rsidP="00050054">
            <w:pPr>
              <w:spacing w:after="0"/>
              <w:rPr>
                <w:noProof/>
                <w:lang w:eastAsia="en-GB"/>
              </w:rPr>
            </w:pPr>
          </w:p>
          <w:p w:rsidR="00A36984" w:rsidRDefault="00A36984" w:rsidP="00050054">
            <w:pPr>
              <w:spacing w:after="0"/>
              <w:rPr>
                <w:noProof/>
                <w:lang w:eastAsia="en-GB"/>
              </w:rPr>
            </w:pPr>
          </w:p>
          <w:p w:rsidR="00A36984" w:rsidRDefault="00A36984" w:rsidP="00050054">
            <w:pPr>
              <w:spacing w:after="0"/>
              <w:rPr>
                <w:noProof/>
                <w:lang w:eastAsia="en-GB"/>
              </w:rPr>
            </w:pPr>
          </w:p>
          <w:p w:rsidR="00A36984" w:rsidRDefault="00A36984" w:rsidP="00050054">
            <w:pPr>
              <w:spacing w:after="0"/>
              <w:rPr>
                <w:noProof/>
                <w:lang w:eastAsia="en-GB"/>
              </w:rPr>
            </w:pPr>
          </w:p>
          <w:p w:rsidR="00A36984" w:rsidRDefault="00A36984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</w:tbl>
    <w:p w:rsidR="007D201F" w:rsidRDefault="007D201F" w:rsidP="007D201F">
      <w:pPr>
        <w:spacing w:after="0"/>
        <w:rPr>
          <w:noProof/>
          <w:lang w:eastAsia="en-GB"/>
        </w:rPr>
      </w:pPr>
    </w:p>
    <w:p w:rsidR="007D201F" w:rsidRPr="007D201F" w:rsidRDefault="007D201F" w:rsidP="007D201F">
      <w:pPr>
        <w:spacing w:after="0"/>
        <w:rPr>
          <w:b/>
          <w:noProof/>
          <w:color w:val="1F497D"/>
          <w:sz w:val="28"/>
          <w:szCs w:val="28"/>
          <w:lang w:eastAsia="en-GB"/>
        </w:rPr>
      </w:pPr>
      <w:r w:rsidRPr="007D201F">
        <w:rPr>
          <w:b/>
          <w:noProof/>
          <w:color w:val="1F497D"/>
          <w:sz w:val="28"/>
          <w:szCs w:val="28"/>
          <w:lang w:eastAsia="en-GB"/>
        </w:rPr>
        <w:t>Authorisation: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78"/>
        <w:gridCol w:w="6738"/>
      </w:tblGrid>
      <w:tr w:rsidR="007D201F" w:rsidTr="00050054">
        <w:tc>
          <w:tcPr>
            <w:tcW w:w="2310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Engineer Signature:</w:t>
            </w:r>
          </w:p>
        </w:tc>
        <w:tc>
          <w:tcPr>
            <w:tcW w:w="6932" w:type="dxa"/>
            <w:tcBorders>
              <w:bottom w:val="single" w:sz="4" w:space="0" w:color="000000"/>
            </w:tcBorders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  <w:tr w:rsidR="007D201F" w:rsidTr="00050054">
        <w:tc>
          <w:tcPr>
            <w:tcW w:w="2310" w:type="dxa"/>
            <w:tcBorders>
              <w:left w:val="nil"/>
              <w:right w:val="nil"/>
            </w:tcBorders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  <w:tc>
          <w:tcPr>
            <w:tcW w:w="6932" w:type="dxa"/>
            <w:tcBorders>
              <w:left w:val="nil"/>
              <w:right w:val="nil"/>
            </w:tcBorders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  <w:tr w:rsidR="007D201F" w:rsidTr="00050054">
        <w:tc>
          <w:tcPr>
            <w:tcW w:w="2310" w:type="dxa"/>
            <w:shd w:val="clear" w:color="auto" w:fill="DBE5F1"/>
            <w:vAlign w:val="center"/>
          </w:tcPr>
          <w:p w:rsidR="007D201F" w:rsidRPr="00050054" w:rsidRDefault="007D201F" w:rsidP="00050054">
            <w:pPr>
              <w:spacing w:after="0"/>
              <w:rPr>
                <w:b/>
                <w:noProof/>
                <w:lang w:eastAsia="en-GB"/>
              </w:rPr>
            </w:pPr>
            <w:r w:rsidRPr="00050054">
              <w:rPr>
                <w:b/>
                <w:noProof/>
                <w:lang w:eastAsia="en-GB"/>
              </w:rPr>
              <w:t>Supervisor Signature:</w:t>
            </w:r>
          </w:p>
        </w:tc>
        <w:tc>
          <w:tcPr>
            <w:tcW w:w="6932" w:type="dxa"/>
          </w:tcPr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  <w:p w:rsidR="007D201F" w:rsidRDefault="007D201F" w:rsidP="00050054">
            <w:pPr>
              <w:spacing w:after="0"/>
              <w:rPr>
                <w:noProof/>
                <w:lang w:eastAsia="en-GB"/>
              </w:rPr>
            </w:pPr>
          </w:p>
        </w:tc>
      </w:tr>
    </w:tbl>
    <w:p w:rsidR="007D201F" w:rsidRPr="007D201F" w:rsidRDefault="007D201F" w:rsidP="007D201F">
      <w:pPr>
        <w:spacing w:after="0"/>
        <w:rPr>
          <w:noProof/>
          <w:lang w:eastAsia="en-GB"/>
        </w:rPr>
      </w:pPr>
    </w:p>
    <w:p w:rsidR="007D201F" w:rsidRPr="00F476B6" w:rsidRDefault="007D201F" w:rsidP="007D201F">
      <w:pPr>
        <w:spacing w:after="0"/>
        <w:jc w:val="center"/>
      </w:pPr>
    </w:p>
    <w:p w:rsidR="00E16A50" w:rsidRPr="00F476B6" w:rsidRDefault="00E16A50">
      <w:pPr>
        <w:spacing w:after="0"/>
        <w:jc w:val="center"/>
      </w:pPr>
    </w:p>
    <w:sectPr w:rsidR="00E16A50" w:rsidRPr="00F476B6" w:rsidSect="00C8176B">
      <w:headerReference w:type="default" r:id="rId12"/>
      <w:footerReference w:type="default" r:id="rId13"/>
      <w:pgSz w:w="11906" w:h="16838"/>
      <w:pgMar w:top="194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40F" w:rsidRDefault="0034140F" w:rsidP="000116A8">
      <w:pPr>
        <w:spacing w:after="0" w:line="240" w:lineRule="auto"/>
      </w:pPr>
      <w:r>
        <w:separator/>
      </w:r>
    </w:p>
  </w:endnote>
  <w:endnote w:type="continuationSeparator" w:id="0">
    <w:p w:rsidR="0034140F" w:rsidRDefault="0034140F" w:rsidP="0001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8D0" w:rsidRPr="00BD2CB3" w:rsidRDefault="00F476B6" w:rsidP="00F476B6">
    <w:pPr>
      <w:pStyle w:val="Footer"/>
      <w:tabs>
        <w:tab w:val="clear" w:pos="4513"/>
        <w:tab w:val="center" w:pos="4536"/>
      </w:tabs>
      <w:rPr>
        <w:sz w:val="12"/>
        <w:szCs w:val="12"/>
      </w:rPr>
    </w:pPr>
    <w:r>
      <w:rPr>
        <w:sz w:val="12"/>
        <w:szCs w:val="12"/>
      </w:rPr>
      <w:tab/>
    </w:r>
    <w:r w:rsidR="00AB58D0" w:rsidRPr="00BD2CB3">
      <w:rPr>
        <w:sz w:val="12"/>
        <w:szCs w:val="12"/>
      </w:rPr>
      <w:t>UNCONTROLLED WHEN PRINTED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40F" w:rsidRDefault="0034140F" w:rsidP="000116A8">
      <w:pPr>
        <w:spacing w:after="0" w:line="240" w:lineRule="auto"/>
      </w:pPr>
      <w:r>
        <w:separator/>
      </w:r>
    </w:p>
  </w:footnote>
  <w:footnote w:type="continuationSeparator" w:id="0">
    <w:p w:rsidR="0034140F" w:rsidRDefault="0034140F" w:rsidP="00011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8D0" w:rsidRPr="004B13D7" w:rsidRDefault="00AB58D0" w:rsidP="00402406">
    <w:pPr>
      <w:tabs>
        <w:tab w:val="center" w:pos="4536"/>
      </w:tabs>
      <w:spacing w:after="0" w:line="240" w:lineRule="auto"/>
      <w:ind w:right="-1"/>
      <w:rPr>
        <w:rFonts w:ascii="Cambria" w:hAnsi="Cambria" w:cs="Arial"/>
        <w:b/>
        <w:color w:val="17365D"/>
        <w:sz w:val="16"/>
        <w:szCs w:val="16"/>
      </w:rPr>
    </w:pPr>
    <w:r w:rsidRPr="004B13D7">
      <w:rPr>
        <w:rFonts w:ascii="Cambria" w:hAnsi="Cambria"/>
        <w:sz w:val="16"/>
        <w:szCs w:val="16"/>
      </w:rPr>
      <w:t>Document:</w:t>
    </w:r>
    <w:r w:rsidR="00F476B6">
      <w:rPr>
        <w:rFonts w:ascii="Cambria" w:hAnsi="Cambria"/>
        <w:sz w:val="16"/>
        <w:szCs w:val="16"/>
      </w:rPr>
      <w:t xml:space="preserve"> </w:t>
    </w:r>
    <w:r w:rsidR="00D704E4">
      <w:rPr>
        <w:rFonts w:ascii="Cambria" w:hAnsi="Cambria"/>
        <w:sz w:val="16"/>
        <w:szCs w:val="16"/>
      </w:rPr>
      <w:t xml:space="preserve"> QMS_F_B18</w:t>
    </w:r>
    <w:r w:rsidRPr="004B13D7">
      <w:rPr>
        <w:rFonts w:ascii="Cambria" w:hAnsi="Cambria"/>
        <w:sz w:val="16"/>
        <w:szCs w:val="16"/>
      </w:rPr>
      <w:tab/>
    </w:r>
    <w:r w:rsidR="006F690F">
      <w:rPr>
        <w:rFonts w:ascii="Cambria" w:hAnsi="Cambria"/>
        <w:sz w:val="16"/>
        <w:szCs w:val="16"/>
      </w:rPr>
      <w:t>B.E.R. Form</w:t>
    </w:r>
    <w:r w:rsidRPr="004B13D7">
      <w:rPr>
        <w:rFonts w:ascii="Cambria" w:hAnsi="Cambria"/>
        <w:sz w:val="16"/>
        <w:szCs w:val="16"/>
      </w:rPr>
      <w:tab/>
    </w:r>
  </w:p>
  <w:p w:rsidR="009D2E66" w:rsidRDefault="00FF5F58" w:rsidP="00FF5F58">
    <w:pPr>
      <w:pStyle w:val="Header"/>
      <w:tabs>
        <w:tab w:val="clear" w:pos="4513"/>
        <w:tab w:val="clear" w:pos="9026"/>
        <w:tab w:val="left" w:pos="1560"/>
      </w:tabs>
      <w:ind w:right="-1"/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Version:</w:t>
    </w:r>
    <w:r w:rsidR="000C0C79">
      <w:rPr>
        <w:rFonts w:ascii="Cambria" w:hAnsi="Cambria"/>
        <w:sz w:val="16"/>
        <w:szCs w:val="16"/>
      </w:rPr>
      <w:t xml:space="preserve"> 4</w:t>
    </w:r>
    <w:r w:rsidR="006F690F">
      <w:rPr>
        <w:rFonts w:ascii="Cambria" w:hAnsi="Cambria"/>
        <w:sz w:val="16"/>
        <w:szCs w:val="16"/>
      </w:rPr>
      <w:t>.0</w:t>
    </w:r>
    <w:r>
      <w:rPr>
        <w:rFonts w:ascii="Cambria" w:hAnsi="Cambria"/>
        <w:sz w:val="16"/>
        <w:szCs w:val="16"/>
      </w:rPr>
      <w:tab/>
    </w:r>
    <w:r w:rsidR="00636D3F">
      <w:rPr>
        <w:rFonts w:ascii="Cambria" w:hAnsi="Cambria"/>
        <w:sz w:val="16"/>
        <w:szCs w:val="16"/>
      </w:rPr>
      <w:t xml:space="preserve"> </w:t>
    </w:r>
  </w:p>
  <w:p w:rsidR="00AB58D0" w:rsidRPr="004B13D7" w:rsidRDefault="009D2E66" w:rsidP="00402406">
    <w:pPr>
      <w:pStyle w:val="Header"/>
      <w:tabs>
        <w:tab w:val="clear" w:pos="4513"/>
        <w:tab w:val="clear" w:pos="9026"/>
        <w:tab w:val="center" w:pos="4536"/>
        <w:tab w:val="right" w:pos="8647"/>
      </w:tabs>
      <w:ind w:right="-46"/>
      <w:rPr>
        <w:rFonts w:ascii="Cambria" w:hAnsi="Cambria"/>
        <w:b/>
        <w:color w:val="17365D"/>
        <w:sz w:val="20"/>
        <w:szCs w:val="20"/>
      </w:rPr>
    </w:pPr>
    <w:r>
      <w:rPr>
        <w:rFonts w:ascii="Cambria" w:hAnsi="Cambria"/>
        <w:sz w:val="16"/>
        <w:szCs w:val="16"/>
      </w:rPr>
      <w:t>Owner:</w:t>
    </w:r>
    <w:r w:rsidR="006F690F">
      <w:rPr>
        <w:rFonts w:ascii="Cambria" w:hAnsi="Cambria"/>
        <w:sz w:val="16"/>
        <w:szCs w:val="16"/>
      </w:rPr>
      <w:t xml:space="preserve"> Andrew Collett</w:t>
    </w:r>
    <w:r w:rsidR="00AB58D0" w:rsidRPr="004B13D7">
      <w:rPr>
        <w:rFonts w:ascii="Cambria" w:hAnsi="Cambria"/>
        <w:sz w:val="16"/>
        <w:szCs w:val="16"/>
      </w:rPr>
      <w:tab/>
      <w:t xml:space="preserve">Page </w:t>
    </w:r>
    <w:r w:rsidR="00AB58D0" w:rsidRPr="004B13D7">
      <w:rPr>
        <w:rFonts w:ascii="Cambria" w:hAnsi="Cambria"/>
        <w:sz w:val="16"/>
        <w:szCs w:val="16"/>
      </w:rPr>
      <w:fldChar w:fldCharType="begin"/>
    </w:r>
    <w:r w:rsidR="00AB58D0" w:rsidRPr="004B13D7">
      <w:rPr>
        <w:rFonts w:ascii="Cambria" w:hAnsi="Cambria"/>
        <w:sz w:val="16"/>
        <w:szCs w:val="16"/>
      </w:rPr>
      <w:instrText xml:space="preserve"> PAGE  \* Arabic  \* MERGEFORMAT </w:instrText>
    </w:r>
    <w:r w:rsidR="00AB58D0" w:rsidRPr="004B13D7">
      <w:rPr>
        <w:rFonts w:ascii="Cambria" w:hAnsi="Cambria"/>
        <w:sz w:val="16"/>
        <w:szCs w:val="16"/>
      </w:rPr>
      <w:fldChar w:fldCharType="separate"/>
    </w:r>
    <w:r w:rsidR="002637C4">
      <w:rPr>
        <w:rFonts w:ascii="Cambria" w:hAnsi="Cambria"/>
        <w:noProof/>
        <w:sz w:val="16"/>
        <w:szCs w:val="16"/>
      </w:rPr>
      <w:t>2</w:t>
    </w:r>
    <w:r w:rsidR="00AB58D0" w:rsidRPr="004B13D7">
      <w:rPr>
        <w:rFonts w:ascii="Cambria" w:hAnsi="Cambria"/>
        <w:sz w:val="16"/>
        <w:szCs w:val="16"/>
      </w:rPr>
      <w:fldChar w:fldCharType="end"/>
    </w:r>
    <w:r w:rsidR="00AB58D0" w:rsidRPr="004B13D7">
      <w:rPr>
        <w:rFonts w:ascii="Cambria" w:hAnsi="Cambria"/>
        <w:sz w:val="16"/>
        <w:szCs w:val="16"/>
      </w:rPr>
      <w:tab/>
    </w:r>
  </w:p>
  <w:p w:rsidR="00AB58D0" w:rsidRPr="004B13D7" w:rsidRDefault="0034140F" w:rsidP="000116A8">
    <w:pPr>
      <w:pStyle w:val="Header"/>
      <w:rPr>
        <w:rFonts w:ascii="Cambria" w:hAnsi="Cambria"/>
      </w:rPr>
    </w:pPr>
    <w:r>
      <w:rPr>
        <w:rFonts w:ascii="Cambria" w:hAnsi="Cambria"/>
        <w:sz w:val="16"/>
        <w:szCs w:val="16"/>
      </w:rPr>
      <w:pict>
        <v:rect id="_x0000_i1025" style="width:441.55pt;height:5pt" o:hrpct="989" o:hralign="center" o:hrstd="t" o:hr="t" fillcolor="gray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E4"/>
    <w:rsid w:val="000116A8"/>
    <w:rsid w:val="000417FC"/>
    <w:rsid w:val="00050054"/>
    <w:rsid w:val="00067514"/>
    <w:rsid w:val="00067B75"/>
    <w:rsid w:val="000C0C79"/>
    <w:rsid w:val="00170578"/>
    <w:rsid w:val="001A203A"/>
    <w:rsid w:val="001C327D"/>
    <w:rsid w:val="001C4E7E"/>
    <w:rsid w:val="001C73BC"/>
    <w:rsid w:val="001F443B"/>
    <w:rsid w:val="00234993"/>
    <w:rsid w:val="002637C4"/>
    <w:rsid w:val="00272CA0"/>
    <w:rsid w:val="002B6A52"/>
    <w:rsid w:val="002E1FE8"/>
    <w:rsid w:val="0034140F"/>
    <w:rsid w:val="00351035"/>
    <w:rsid w:val="003644AE"/>
    <w:rsid w:val="00365462"/>
    <w:rsid w:val="00373DEF"/>
    <w:rsid w:val="00376791"/>
    <w:rsid w:val="003A62FA"/>
    <w:rsid w:val="003A6E0B"/>
    <w:rsid w:val="003E16D2"/>
    <w:rsid w:val="003E27A7"/>
    <w:rsid w:val="00402406"/>
    <w:rsid w:val="00415779"/>
    <w:rsid w:val="00440925"/>
    <w:rsid w:val="004740D9"/>
    <w:rsid w:val="00492CD8"/>
    <w:rsid w:val="004B13D7"/>
    <w:rsid w:val="00536F41"/>
    <w:rsid w:val="00574D4D"/>
    <w:rsid w:val="00585111"/>
    <w:rsid w:val="005A5D1A"/>
    <w:rsid w:val="00604DC3"/>
    <w:rsid w:val="00636D3F"/>
    <w:rsid w:val="00665CB5"/>
    <w:rsid w:val="006F63BF"/>
    <w:rsid w:val="006F690F"/>
    <w:rsid w:val="00755171"/>
    <w:rsid w:val="00763294"/>
    <w:rsid w:val="007962C4"/>
    <w:rsid w:val="007D201F"/>
    <w:rsid w:val="007E0C78"/>
    <w:rsid w:val="00802E69"/>
    <w:rsid w:val="008721AD"/>
    <w:rsid w:val="008852B6"/>
    <w:rsid w:val="008920AB"/>
    <w:rsid w:val="00894382"/>
    <w:rsid w:val="008D2D33"/>
    <w:rsid w:val="00970B1E"/>
    <w:rsid w:val="00986960"/>
    <w:rsid w:val="00995153"/>
    <w:rsid w:val="009D2E66"/>
    <w:rsid w:val="00A24B97"/>
    <w:rsid w:val="00A36984"/>
    <w:rsid w:val="00A4441E"/>
    <w:rsid w:val="00A44847"/>
    <w:rsid w:val="00A86535"/>
    <w:rsid w:val="00AB58D0"/>
    <w:rsid w:val="00B03AEB"/>
    <w:rsid w:val="00B819E1"/>
    <w:rsid w:val="00BC21E2"/>
    <w:rsid w:val="00BD2CB3"/>
    <w:rsid w:val="00BD5320"/>
    <w:rsid w:val="00C8176B"/>
    <w:rsid w:val="00CD6917"/>
    <w:rsid w:val="00CE731F"/>
    <w:rsid w:val="00D0400D"/>
    <w:rsid w:val="00D206A5"/>
    <w:rsid w:val="00D339D6"/>
    <w:rsid w:val="00D37B0A"/>
    <w:rsid w:val="00D704E4"/>
    <w:rsid w:val="00D708D9"/>
    <w:rsid w:val="00DA1999"/>
    <w:rsid w:val="00E16A50"/>
    <w:rsid w:val="00E63BB4"/>
    <w:rsid w:val="00E742BF"/>
    <w:rsid w:val="00EF6589"/>
    <w:rsid w:val="00F476B6"/>
    <w:rsid w:val="00FB68DD"/>
    <w:rsid w:val="00FF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32D121-7B1A-415E-8417-6B453AC1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F41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01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6A8"/>
  </w:style>
  <w:style w:type="paragraph" w:styleId="Footer">
    <w:name w:val="footer"/>
    <w:basedOn w:val="Normal"/>
    <w:link w:val="FooterChar"/>
    <w:uiPriority w:val="99"/>
    <w:unhideWhenUsed/>
    <w:rsid w:val="0001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6A8"/>
  </w:style>
  <w:style w:type="paragraph" w:styleId="BalloonText">
    <w:name w:val="Balloon Text"/>
    <w:basedOn w:val="Normal"/>
    <w:link w:val="BalloonTextChar"/>
    <w:uiPriority w:val="99"/>
    <w:semiHidden/>
    <w:unhideWhenUsed/>
    <w:rsid w:val="00011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6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13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7E0C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17FC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201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ISO%209001%20QMS\QMS\Templates\QMS_T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Owner xmlns="141f70b3-7abc-4dc6-8594-22d4962412a6">Andrew Collett</Owner>
    <Title_x0020__x002f__x0020_Description xmlns="141f70b3-7abc-4dc6-8594-22d4962412a6">B.E.R. Form</Title_x0020__x002f__x0020_Description>
    <Issue xmlns="141f70b3-7abc-4dc6-8594-22d4962412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730EC158D28438772EB929A52624C" ma:contentTypeVersion="3" ma:contentTypeDescription="Create a new document." ma:contentTypeScope="" ma:versionID="ae44ef75914201d80bb9848e542c6eb6">
  <xsd:schema xmlns:xsd="http://www.w3.org/2001/XMLSchema" xmlns:xs="http://www.w3.org/2001/XMLSchema" xmlns:p="http://schemas.microsoft.com/office/2006/metadata/properties" xmlns:ns2="141f70b3-7abc-4dc6-8594-22d4962412a6" targetNamespace="http://schemas.microsoft.com/office/2006/metadata/properties" ma:root="true" ma:fieldsID="c99fd0faebe87e38e3fe101fc3e5d256" ns2:_="">
    <xsd:import namespace="141f70b3-7abc-4dc6-8594-22d4962412a6"/>
    <xsd:element name="properties">
      <xsd:complexType>
        <xsd:sequence>
          <xsd:element name="documentManagement">
            <xsd:complexType>
              <xsd:all>
                <xsd:element ref="ns2:Owner"/>
                <xsd:element ref="ns2:Title_x0020__x002f__x0020_Description"/>
                <xsd:element ref="ns2:Issu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f70b3-7abc-4dc6-8594-22d4962412a6" elementFormDefault="qualified">
    <xsd:import namespace="http://schemas.microsoft.com/office/2006/documentManagement/types"/>
    <xsd:import namespace="http://schemas.microsoft.com/office/infopath/2007/PartnerControls"/>
    <xsd:element name="Owner" ma:index="8" ma:displayName="Owner" ma:internalName="Owner">
      <xsd:simpleType>
        <xsd:restriction base="dms:Text">
          <xsd:maxLength value="50"/>
        </xsd:restriction>
      </xsd:simpleType>
    </xsd:element>
    <xsd:element name="Title_x0020__x002f__x0020_Description" ma:index="9" ma:displayName="Title / Description" ma:internalName="Title_x0020__x002f__x0020_Description">
      <xsd:simpleType>
        <xsd:restriction base="dms:Text">
          <xsd:maxLength value="255"/>
        </xsd:restriction>
      </xsd:simpleType>
    </xsd:element>
    <xsd:element name="Issue" ma:index="10" nillable="true" ma:displayName="Issue" ma:internalName="Issu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8BA8B-B01D-4F8C-94C2-0CB92FE93AF8}">
  <ds:schemaRefs>
    <ds:schemaRef ds:uri="http://schemas.microsoft.com/office/2006/metadata/properties"/>
    <ds:schemaRef ds:uri="141f70b3-7abc-4dc6-8594-22d4962412a6"/>
  </ds:schemaRefs>
</ds:datastoreItem>
</file>

<file path=customXml/itemProps2.xml><?xml version="1.0" encoding="utf-8"?>
<ds:datastoreItem xmlns:ds="http://schemas.openxmlformats.org/officeDocument/2006/customXml" ds:itemID="{59FD7374-A542-4970-82D9-CDE6A9D92B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068876-E904-40DF-AAD8-FC4EE38D784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7BCD6AD-4572-42CD-B502-D3C9CD968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f70b3-7abc-4dc6-8594-22d496241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680F90D-765A-447E-AFB3-1D8C9384C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QMS_T4</Template>
  <TotalTime>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B.E.R. Form</vt:lpstr>
    </vt:vector>
  </TitlesOfParts>
  <Company>TCG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B.E.R. Form</dc:title>
  <dc:subject/>
  <dc:creator>Andrew Collett</dc:creator>
  <cp:keywords/>
  <dc:description/>
  <cp:lastModifiedBy>Peter Romeo (Colleague Technology Services)</cp:lastModifiedBy>
  <cp:revision>3</cp:revision>
  <dcterms:created xsi:type="dcterms:W3CDTF">2016-01-05T13:50:00Z</dcterms:created>
  <dcterms:modified xsi:type="dcterms:W3CDTF">2016-01-05T13:50:00Z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